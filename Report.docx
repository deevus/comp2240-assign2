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7D" w:rsidRDefault="00520870">
      <w:pPr>
        <w:pStyle w:val="Title"/>
      </w:pPr>
      <w:r>
        <w:t>COMP2240 Assignment 2</w:t>
      </w:r>
    </w:p>
    <w:p w:rsidR="00DF697D" w:rsidRDefault="00520870">
      <w:pPr>
        <w:pStyle w:val="Heading1"/>
      </w:pPr>
      <w:r>
        <w:t>Testing</w:t>
      </w:r>
    </w:p>
    <w:p w:rsidR="00520870" w:rsidRDefault="00520870"/>
    <w:p w:rsidR="00520870" w:rsidRDefault="00520870">
      <w:r>
        <w:t>I tested each question by being as verbose as possible with my output (depending on the requirements of the particular question). For inst</w:t>
      </w:r>
      <w:bookmarkStart w:id="0" w:name="_GoBack"/>
      <w:bookmarkEnd w:id="0"/>
      <w:r>
        <w:t>ance questions 1-3 did not require intense output as one thread was only ever doing something at a time.</w:t>
      </w:r>
    </w:p>
    <w:p w:rsidR="00520870" w:rsidRDefault="00520870">
      <w:r>
        <w:t>Question 1 was as simple as just making sure that it ran for a long time without deadlock to be satisfied that it was correct.</w:t>
      </w:r>
    </w:p>
    <w:p w:rsidR="00520870" w:rsidRDefault="00520870">
      <w:r>
        <w:t xml:space="preserve">Question 2 was a case of watching the output for the same order of farmers repeated forever. </w:t>
      </w:r>
    </w:p>
    <w:p w:rsidR="00520870" w:rsidRDefault="00520870">
      <w:r>
        <w:t>Question 3 was the same as question 2, even though they were returning as well.</w:t>
      </w:r>
    </w:p>
    <w:p w:rsidR="00520870" w:rsidRDefault="00520870">
      <w:r>
        <w:t>Question 4 was more challenging and I found I had to be very verbose to get an idea about which threads were going where and if they were getting stuck somewhere or not. Having developed in C I had differing results on Windows and Linux. Windows saw my Q4 run without hitches but on Linux the farmers would get “lost” and one farmer would loop on the north-south bridge forever with the other farmers doing nothing.</w:t>
      </w:r>
    </w:p>
    <w:sectPr w:rsidR="0052087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9A7" w:rsidRDefault="00BF29A7" w:rsidP="00114B49">
      <w:pPr>
        <w:spacing w:after="0" w:line="240" w:lineRule="auto"/>
      </w:pPr>
      <w:r>
        <w:separator/>
      </w:r>
    </w:p>
  </w:endnote>
  <w:endnote w:type="continuationSeparator" w:id="0">
    <w:p w:rsidR="00BF29A7" w:rsidRDefault="00BF29A7" w:rsidP="0011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9A7" w:rsidRDefault="00BF29A7" w:rsidP="00114B49">
      <w:pPr>
        <w:spacing w:after="0" w:line="240" w:lineRule="auto"/>
      </w:pPr>
      <w:r>
        <w:separator/>
      </w:r>
    </w:p>
  </w:footnote>
  <w:footnote w:type="continuationSeparator" w:id="0">
    <w:p w:rsidR="00BF29A7" w:rsidRDefault="00BF29A7" w:rsidP="0011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B49" w:rsidRDefault="00114B49">
    <w:pPr>
      <w:pStyle w:val="Header"/>
    </w:pPr>
    <w:r>
      <w:t>Simon Hartcher</w:t>
    </w:r>
    <w:r>
      <w:tab/>
    </w:r>
    <w:r>
      <w:tab/>
      <w:t>C3185790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70"/>
    <w:rsid w:val="00114B49"/>
    <w:rsid w:val="00520870"/>
    <w:rsid w:val="00824C09"/>
    <w:rsid w:val="00BF29A7"/>
    <w:rsid w:val="00D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E6733-EA2D-4ECD-A7EC-8BF66DB7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B49"/>
  </w:style>
  <w:style w:type="paragraph" w:styleId="Footer">
    <w:name w:val="footer"/>
    <w:basedOn w:val="Normal"/>
    <w:link w:val="FooterChar"/>
    <w:uiPriority w:val="99"/>
    <w:unhideWhenUsed/>
    <w:rsid w:val="0011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000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Hartcher</dc:creator>
  <cp:keywords/>
  <cp:lastModifiedBy>Simon Hartcher</cp:lastModifiedBy>
  <cp:revision>3</cp:revision>
  <dcterms:created xsi:type="dcterms:W3CDTF">2014-10-10T12:14:00Z</dcterms:created>
  <dcterms:modified xsi:type="dcterms:W3CDTF">2014-10-10T12:44:00Z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